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3A51" w14:textId="4DFE801C" w:rsidR="00EF2809" w:rsidRPr="00EF2809" w:rsidRDefault="006A5DAE" w:rsidP="00EF2809">
      <w:pPr>
        <w:pStyle w:val="NoSpacing"/>
        <w:rPr>
          <w:rFonts w:ascii="Times New Roman" w:hAnsi="Times New Roman"/>
          <w:b/>
          <w:caps/>
          <w:sz w:val="36"/>
          <w:szCs w:val="36"/>
          <w:lang w:val="pt-BR"/>
        </w:rPr>
      </w:pPr>
      <w:r w:rsidRPr="00EF2809">
        <w:rPr>
          <w:rFonts w:ascii="Times New Roman" w:hAnsi="Times New Roman"/>
          <w:b/>
          <w:caps/>
          <w:sz w:val="36"/>
          <w:szCs w:val="36"/>
          <w:lang w:val="pt-BR"/>
        </w:rPr>
        <w:t>Artem Korottchenko</w:t>
      </w:r>
    </w:p>
    <w:p w14:paraId="687AC3C4" w14:textId="5623C6F6" w:rsidR="00EF2809" w:rsidRDefault="00EF2809" w:rsidP="00EF2809">
      <w:pPr>
        <w:pStyle w:val="NoSpacing"/>
        <w:rPr>
          <w:rFonts w:ascii="Times New Roman" w:hAnsi="Times New Roman"/>
          <w:sz w:val="24"/>
          <w:szCs w:val="24"/>
          <w:lang w:val="pt-BR"/>
        </w:rPr>
      </w:pPr>
      <w:r w:rsidRPr="00C538E0">
        <w:rPr>
          <w:rFonts w:ascii="Times New Roman" w:hAnsi="Times New Roman"/>
          <w:sz w:val="24"/>
          <w:szCs w:val="24"/>
          <w:lang w:val="pt-BR"/>
        </w:rPr>
        <w:t>Nuñez 2</w:t>
      </w:r>
      <w:r>
        <w:rPr>
          <w:rFonts w:ascii="Times New Roman" w:hAnsi="Times New Roman"/>
          <w:sz w:val="24"/>
          <w:szCs w:val="24"/>
          <w:lang w:val="pt-BR"/>
        </w:rPr>
        <w:t>469, 8B</w:t>
      </w:r>
      <w:r w:rsidRPr="00C538E0">
        <w:rPr>
          <w:rFonts w:ascii="Times New Roman" w:hAnsi="Times New Roman"/>
          <w:sz w:val="24"/>
          <w:szCs w:val="24"/>
          <w:lang w:val="pt-BR"/>
        </w:rPr>
        <w:t>, Capital Federal</w:t>
      </w:r>
      <w:r>
        <w:rPr>
          <w:rFonts w:ascii="Times New Roman" w:hAnsi="Times New Roman"/>
          <w:sz w:val="24"/>
          <w:szCs w:val="24"/>
          <w:lang w:val="pt-BR"/>
        </w:rPr>
        <w:t xml:space="preserve">, 1429, CABA, Argentina </w:t>
      </w:r>
    </w:p>
    <w:p w14:paraId="4D81BC46" w14:textId="6AA0F1CD" w:rsidR="00AD0E52" w:rsidRDefault="009470F8" w:rsidP="00EF2809">
      <w:pPr>
        <w:pStyle w:val="NoSpacing"/>
        <w:rPr>
          <w:rFonts w:ascii="Times New Roman" w:hAnsi="Times New Roman"/>
          <w:sz w:val="24"/>
          <w:szCs w:val="24"/>
          <w:lang w:val="pt-BR"/>
        </w:rPr>
      </w:pPr>
      <w:hyperlink r:id="rId7" w:history="1">
        <w:r w:rsidR="00EF2809" w:rsidRPr="00EE6A48">
          <w:rPr>
            <w:rStyle w:val="Hyperlink"/>
            <w:rFonts w:ascii="Times New Roman" w:hAnsi="Times New Roman"/>
            <w:sz w:val="24"/>
            <w:szCs w:val="24"/>
            <w:lang w:val="pt-BR"/>
          </w:rPr>
          <w:t>akorott@gmail.com</w:t>
        </w:r>
      </w:hyperlink>
    </w:p>
    <w:p w14:paraId="4015E465" w14:textId="77CF483C" w:rsidR="00EF2809" w:rsidRPr="00BA6611" w:rsidRDefault="00BA6611" w:rsidP="00EF2809">
      <w:pPr>
        <w:pStyle w:val="NoSpacing"/>
        <w:rPr>
          <w:rStyle w:val="Hyperlink"/>
          <w:rFonts w:ascii="Times New Roman" w:hAnsi="Times New Roman"/>
          <w:sz w:val="24"/>
          <w:szCs w:val="24"/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"https://github.com/akorott" </w:instrText>
      </w:r>
      <w:r>
        <w:rPr>
          <w:lang w:val="pt-BR"/>
        </w:rPr>
        <w:fldChar w:fldCharType="separate"/>
      </w:r>
      <w:r w:rsidR="00AD0E52" w:rsidRPr="00BA6611">
        <w:rPr>
          <w:rStyle w:val="Hyperlink"/>
          <w:lang w:val="pt-BR"/>
        </w:rPr>
        <w:t>https://github.com/akorott</w:t>
      </w:r>
      <w:r w:rsidR="00EF2809" w:rsidRPr="00BA6611">
        <w:rPr>
          <w:rStyle w:val="Hyperlink"/>
          <w:rFonts w:ascii="Times New Roman" w:hAnsi="Times New Roman"/>
          <w:sz w:val="24"/>
          <w:szCs w:val="24"/>
          <w:lang w:val="pt-BR"/>
        </w:rPr>
        <w:t xml:space="preserve">  </w:t>
      </w:r>
    </w:p>
    <w:p w14:paraId="36AD5FEE" w14:textId="50AE4704" w:rsidR="00EF2809" w:rsidRDefault="00BA6611" w:rsidP="00EF2809">
      <w:pPr>
        <w:pStyle w:val="NoSpacing"/>
        <w:rPr>
          <w:rFonts w:ascii="Times New Roman" w:hAnsi="Times New Roman"/>
          <w:sz w:val="24"/>
          <w:szCs w:val="24"/>
          <w:lang w:val="pt-BR"/>
        </w:rPr>
      </w:pPr>
      <w:r>
        <w:rPr>
          <w:lang w:val="pt-BR"/>
        </w:rPr>
        <w:fldChar w:fldCharType="end"/>
      </w:r>
      <w:r w:rsidR="00EF2809">
        <w:rPr>
          <w:rFonts w:ascii="Times New Roman" w:hAnsi="Times New Roman"/>
          <w:sz w:val="24"/>
          <w:szCs w:val="24"/>
          <w:lang w:val="pt-BR"/>
        </w:rPr>
        <w:t xml:space="preserve">+54 9 11 5809-4484  </w:t>
      </w:r>
    </w:p>
    <w:p w14:paraId="7A5367B4" w14:textId="05AD6E57" w:rsidR="0085453D" w:rsidRPr="00947F9C" w:rsidRDefault="00CD3BF8" w:rsidP="006A5DAE">
      <w:pPr>
        <w:pStyle w:val="NoSpacing"/>
        <w:rPr>
          <w:rFonts w:ascii="Times New Roman" w:hAnsi="Times New Roman"/>
          <w:lang w:val="pt-BR"/>
        </w:rPr>
      </w:pPr>
      <w:r w:rsidRPr="00EF2809"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DA34D" wp14:editId="54BD851D">
                <wp:simplePos x="0" y="0"/>
                <wp:positionH relativeFrom="column">
                  <wp:posOffset>-95250</wp:posOffset>
                </wp:positionH>
                <wp:positionV relativeFrom="paragraph">
                  <wp:posOffset>66675</wp:posOffset>
                </wp:positionV>
                <wp:extent cx="7010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44E2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25pt" to="544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" strokecolor="black [3040]"/>
            </w:pict>
          </mc:Fallback>
        </mc:AlternateContent>
      </w:r>
    </w:p>
    <w:p w14:paraId="50314288" w14:textId="6E7B27A9" w:rsidR="00347780" w:rsidRPr="00947F9C" w:rsidRDefault="00347780" w:rsidP="0095612D">
      <w:pPr>
        <w:pStyle w:val="NoSpacing"/>
        <w:rPr>
          <w:rFonts w:ascii="Times New Roman" w:hAnsi="Times New Roman"/>
          <w:b/>
          <w:sz w:val="24"/>
          <w:szCs w:val="24"/>
          <w:lang w:val="pt-BR"/>
        </w:rPr>
      </w:pPr>
    </w:p>
    <w:p w14:paraId="3658A1F9" w14:textId="0768B55E" w:rsidR="00920A89" w:rsidRDefault="00D552A6" w:rsidP="0095612D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6F97">
        <w:rPr>
          <w:rFonts w:ascii="Times New Roman" w:hAnsi="Times New Roman"/>
          <w:b/>
          <w:sz w:val="24"/>
          <w:szCs w:val="24"/>
        </w:rPr>
        <w:t>SUMMARY</w:t>
      </w:r>
      <w:r w:rsidR="00347780" w:rsidRPr="00506F97">
        <w:rPr>
          <w:rFonts w:ascii="Times New Roman" w:hAnsi="Times New Roman"/>
          <w:b/>
          <w:sz w:val="24"/>
          <w:szCs w:val="24"/>
        </w:rPr>
        <w:t xml:space="preserve">: </w:t>
      </w:r>
      <w:r w:rsidR="00920A89" w:rsidRPr="00506F97">
        <w:rPr>
          <w:rFonts w:ascii="Times New Roman" w:hAnsi="Times New Roman"/>
          <w:b/>
          <w:sz w:val="24"/>
          <w:szCs w:val="24"/>
        </w:rPr>
        <w:t xml:space="preserve">  </w:t>
      </w:r>
    </w:p>
    <w:p w14:paraId="164790C8" w14:textId="153541EF" w:rsidR="00DE06D7" w:rsidRPr="00DE06D7" w:rsidRDefault="005277CF" w:rsidP="00DE06D7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Beginner</w:t>
      </w:r>
      <w:r w:rsidR="00B04710">
        <w:rPr>
          <w:rFonts w:ascii="Times New Roman" w:hAnsi="Times New Roman"/>
          <w:sz w:val="24"/>
          <w:szCs w:val="24"/>
        </w:rPr>
        <w:t>/Intermediate</w:t>
      </w:r>
      <w:r>
        <w:rPr>
          <w:rFonts w:ascii="Times New Roman" w:hAnsi="Times New Roman"/>
          <w:sz w:val="24"/>
          <w:szCs w:val="24"/>
        </w:rPr>
        <w:t xml:space="preserve"> level proficiency </w:t>
      </w:r>
      <w:r w:rsidR="00586FD0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Python and SQL</w:t>
      </w:r>
    </w:p>
    <w:p w14:paraId="367812D0" w14:textId="29744E50" w:rsidR="00CD3BF8" w:rsidRPr="009C31A3" w:rsidRDefault="009C31A3" w:rsidP="005277CF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Experience working with </w:t>
      </w:r>
      <w:r w:rsidR="00CD3BF8">
        <w:rPr>
          <w:rFonts w:ascii="Times New Roman" w:hAnsi="Times New Roman"/>
          <w:sz w:val="24"/>
          <w:szCs w:val="24"/>
        </w:rPr>
        <w:t>CSS/HTML</w:t>
      </w:r>
      <w:r w:rsidR="005464F4">
        <w:rPr>
          <w:rFonts w:ascii="Times New Roman" w:hAnsi="Times New Roman"/>
          <w:sz w:val="24"/>
          <w:szCs w:val="24"/>
        </w:rPr>
        <w:t xml:space="preserve"> </w:t>
      </w:r>
    </w:p>
    <w:p w14:paraId="0D4B4150" w14:textId="17CB83CD" w:rsidR="005277CF" w:rsidRPr="009C31A3" w:rsidRDefault="009C31A3" w:rsidP="005277CF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Performed data analysis with </w:t>
      </w:r>
      <w:r w:rsidR="005277CF">
        <w:rPr>
          <w:rFonts w:ascii="Times New Roman" w:hAnsi="Times New Roman"/>
          <w:sz w:val="24"/>
          <w:szCs w:val="24"/>
        </w:rPr>
        <w:t>Pandas, Matplotlib,</w:t>
      </w:r>
      <w:r w:rsidR="000C0D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0D3A">
        <w:rPr>
          <w:rFonts w:ascii="Times New Roman" w:hAnsi="Times New Roman"/>
          <w:sz w:val="24"/>
          <w:szCs w:val="24"/>
        </w:rPr>
        <w:t>Plotly</w:t>
      </w:r>
      <w:proofErr w:type="spellEnd"/>
      <w:r w:rsidR="000C0D3A">
        <w:rPr>
          <w:rFonts w:ascii="Times New Roman" w:hAnsi="Times New Roman"/>
          <w:sz w:val="24"/>
          <w:szCs w:val="24"/>
        </w:rPr>
        <w:t>,</w:t>
      </w:r>
      <w:r w:rsidR="005277CF">
        <w:rPr>
          <w:rFonts w:ascii="Times New Roman" w:hAnsi="Times New Roman"/>
          <w:sz w:val="24"/>
          <w:szCs w:val="24"/>
        </w:rPr>
        <w:t xml:space="preserve"> Seaborn, Scikit-learn</w:t>
      </w:r>
      <w:r w:rsidR="00200CCB">
        <w:rPr>
          <w:rFonts w:ascii="Times New Roman" w:hAnsi="Times New Roman"/>
          <w:sz w:val="24"/>
          <w:szCs w:val="24"/>
        </w:rPr>
        <w:t>,</w:t>
      </w:r>
      <w:r w:rsidR="000C0D3A">
        <w:rPr>
          <w:rFonts w:ascii="Times New Roman" w:hAnsi="Times New Roman"/>
          <w:sz w:val="24"/>
          <w:szCs w:val="24"/>
        </w:rPr>
        <w:t xml:space="preserve"> NLTK</w:t>
      </w:r>
      <w:r w:rsidR="00200CCB">
        <w:rPr>
          <w:rFonts w:ascii="Times New Roman" w:hAnsi="Times New Roman"/>
          <w:sz w:val="24"/>
          <w:szCs w:val="24"/>
        </w:rPr>
        <w:t xml:space="preserve"> and other libraries</w:t>
      </w:r>
    </w:p>
    <w:p w14:paraId="758C0FE8" w14:textId="6E726870" w:rsidR="009C31A3" w:rsidRPr="001141E3" w:rsidRDefault="009C31A3" w:rsidP="009C31A3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Built web scrapers using Python, XPath and the Scrapy framework </w:t>
      </w:r>
    </w:p>
    <w:p w14:paraId="361D7012" w14:textId="6E564FF1" w:rsidR="001141E3" w:rsidRPr="001141E3" w:rsidRDefault="001141E3" w:rsidP="001141E3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Created and maintained a MySQL database </w:t>
      </w:r>
    </w:p>
    <w:p w14:paraId="6CB16D4C" w14:textId="3AB5EBCD" w:rsidR="002F76B9" w:rsidRPr="00586FD0" w:rsidRDefault="002F76B9" w:rsidP="005277CF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Actively participate in</w:t>
      </w:r>
      <w:r w:rsidR="00BD40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codewars.com </w:t>
      </w:r>
      <w:r w:rsidR="00BD4079">
        <w:rPr>
          <w:rFonts w:ascii="Times New Roman" w:hAnsi="Times New Roman"/>
          <w:sz w:val="24"/>
          <w:szCs w:val="24"/>
        </w:rPr>
        <w:t xml:space="preserve">and leetcode.com </w:t>
      </w:r>
      <w:r>
        <w:rPr>
          <w:rFonts w:ascii="Times New Roman" w:hAnsi="Times New Roman"/>
          <w:sz w:val="24"/>
          <w:szCs w:val="24"/>
        </w:rPr>
        <w:t>challenges to improve coding knowledge</w:t>
      </w:r>
    </w:p>
    <w:p w14:paraId="1BD1D54A" w14:textId="218FAD99" w:rsidR="0075162C" w:rsidRPr="00947F9C" w:rsidRDefault="0075162C" w:rsidP="0075162C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Fluent in English</w:t>
      </w:r>
      <w:r w:rsidR="00D76946">
        <w:rPr>
          <w:rFonts w:ascii="Times New Roman" w:hAnsi="Times New Roman"/>
          <w:bCs/>
          <w:sz w:val="24"/>
          <w:szCs w:val="24"/>
        </w:rPr>
        <w:t>/</w:t>
      </w:r>
      <w:r>
        <w:rPr>
          <w:rFonts w:ascii="Times New Roman" w:hAnsi="Times New Roman"/>
          <w:bCs/>
          <w:sz w:val="24"/>
          <w:szCs w:val="24"/>
        </w:rPr>
        <w:t>Russian and intermediate level Spanish</w:t>
      </w:r>
    </w:p>
    <w:p w14:paraId="0979B95D" w14:textId="497D8FEF" w:rsidR="003A4648" w:rsidRPr="003A4648" w:rsidRDefault="003A4648" w:rsidP="00B0471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238857C" w14:textId="446961B0" w:rsidR="00C57902" w:rsidRDefault="00C57902" w:rsidP="00C57902">
      <w:pPr>
        <w:pStyle w:val="NoSpacing"/>
        <w:tabs>
          <w:tab w:val="center" w:pos="46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PROJECTS</w:t>
      </w:r>
      <w:r w:rsidRPr="00506F97">
        <w:rPr>
          <w:rFonts w:ascii="Times New Roman" w:hAnsi="Times New Roman"/>
          <w:b/>
          <w:sz w:val="24"/>
          <w:szCs w:val="24"/>
        </w:rPr>
        <w:t>:</w:t>
      </w:r>
    </w:p>
    <w:p w14:paraId="19D575A8" w14:textId="1FE33AFF" w:rsidR="00EE20F3" w:rsidRPr="00C91B83" w:rsidRDefault="00EE20F3" w:rsidP="00C57902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Posture Reminder App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B04710">
        <w:rPr>
          <w:rFonts w:ascii="Times New Roman" w:hAnsi="Times New Roman"/>
          <w:sz w:val="24"/>
          <w:szCs w:val="24"/>
        </w:rPr>
        <w:t>Built a</w:t>
      </w:r>
      <w:r w:rsidR="00BD4079">
        <w:rPr>
          <w:rFonts w:ascii="Times New Roman" w:hAnsi="Times New Roman"/>
          <w:sz w:val="24"/>
          <w:szCs w:val="24"/>
        </w:rPr>
        <w:t>n app using Python/</w:t>
      </w:r>
      <w:proofErr w:type="spellStart"/>
      <w:r w:rsidR="00BD4079">
        <w:rPr>
          <w:rFonts w:ascii="Times New Roman" w:hAnsi="Times New Roman"/>
          <w:sz w:val="24"/>
          <w:szCs w:val="24"/>
        </w:rPr>
        <w:t>Tkinter</w:t>
      </w:r>
      <w:proofErr w:type="spellEnd"/>
      <w:r w:rsidR="00BD4079">
        <w:rPr>
          <w:rFonts w:ascii="Times New Roman" w:hAnsi="Times New Roman"/>
          <w:sz w:val="24"/>
          <w:szCs w:val="24"/>
        </w:rPr>
        <w:t xml:space="preserve"> </w:t>
      </w:r>
      <w:r w:rsidR="00B56ACC">
        <w:rPr>
          <w:rFonts w:ascii="Times New Roman" w:hAnsi="Times New Roman"/>
          <w:sz w:val="24"/>
          <w:szCs w:val="24"/>
        </w:rPr>
        <w:t>to help users with their posture</w:t>
      </w:r>
    </w:p>
    <w:p w14:paraId="36A3B9EF" w14:textId="4F4B0B79" w:rsidR="00C91B83" w:rsidRPr="00C91B83" w:rsidRDefault="00C91B83" w:rsidP="00C91B83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Pong/Snake</w:t>
      </w:r>
      <w:r w:rsidRPr="00AD0E52">
        <w:rPr>
          <w:rFonts w:ascii="Times New Roman" w:hAnsi="Times New Roman"/>
          <w:i/>
          <w:sz w:val="24"/>
          <w:szCs w:val="24"/>
        </w:rPr>
        <w:t xml:space="preserve"> games </w:t>
      </w:r>
      <w:r>
        <w:rPr>
          <w:rFonts w:ascii="Times New Roman" w:hAnsi="Times New Roman"/>
          <w:i/>
          <w:sz w:val="24"/>
          <w:szCs w:val="24"/>
        </w:rPr>
        <w:t>–</w:t>
      </w:r>
      <w:r w:rsidRPr="00AD0E52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Coded various games using Python/Turtles framework</w:t>
      </w:r>
    </w:p>
    <w:p w14:paraId="0D03FD32" w14:textId="5193C788" w:rsidR="00C91B83" w:rsidRPr="00C91B83" w:rsidRDefault="00C91B83" w:rsidP="00C91B83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Scrapy framework scripts – </w:t>
      </w:r>
      <w:r>
        <w:rPr>
          <w:rFonts w:ascii="Times New Roman" w:hAnsi="Times New Roman"/>
          <w:iCs/>
          <w:sz w:val="24"/>
          <w:szCs w:val="24"/>
        </w:rPr>
        <w:t xml:space="preserve">Created scripts with Python/Scrapy to crawl </w:t>
      </w:r>
      <w:r w:rsidR="00983687">
        <w:rPr>
          <w:rFonts w:ascii="Times New Roman" w:hAnsi="Times New Roman"/>
          <w:iCs/>
          <w:sz w:val="24"/>
          <w:szCs w:val="24"/>
        </w:rPr>
        <w:t>different</w:t>
      </w:r>
      <w:r>
        <w:rPr>
          <w:rFonts w:ascii="Times New Roman" w:hAnsi="Times New Roman"/>
          <w:iCs/>
          <w:sz w:val="24"/>
          <w:szCs w:val="24"/>
        </w:rPr>
        <w:t xml:space="preserve"> websites</w:t>
      </w:r>
    </w:p>
    <w:p w14:paraId="016932ED" w14:textId="1EFF4D9F" w:rsidR="00C91B83" w:rsidRPr="00C91B83" w:rsidRDefault="00C91B83" w:rsidP="00C91B83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House Sales in King County analysis</w:t>
      </w:r>
      <w:r>
        <w:rPr>
          <w:rFonts w:ascii="Times New Roman" w:hAnsi="Times New Roman"/>
          <w:sz w:val="24"/>
          <w:szCs w:val="24"/>
        </w:rPr>
        <w:t xml:space="preserve"> – Analyzed a dataset using </w:t>
      </w:r>
      <w:r w:rsidRPr="00AD0E52">
        <w:rPr>
          <w:rFonts w:ascii="Times New Roman" w:hAnsi="Times New Roman"/>
          <w:sz w:val="24"/>
          <w:szCs w:val="24"/>
        </w:rPr>
        <w:t>Seaborn</w:t>
      </w:r>
      <w:r>
        <w:rPr>
          <w:rFonts w:ascii="Times New Roman" w:hAnsi="Times New Roman"/>
          <w:sz w:val="24"/>
          <w:szCs w:val="24"/>
        </w:rPr>
        <w:t>/</w:t>
      </w:r>
      <w:r w:rsidRPr="00AD0E52">
        <w:rPr>
          <w:rFonts w:ascii="Times New Roman" w:hAnsi="Times New Roman"/>
          <w:sz w:val="24"/>
          <w:szCs w:val="24"/>
        </w:rPr>
        <w:t>Matplotlib</w:t>
      </w:r>
      <w:r>
        <w:rPr>
          <w:rFonts w:ascii="Times New Roman" w:hAnsi="Times New Roman"/>
          <w:sz w:val="24"/>
          <w:szCs w:val="24"/>
        </w:rPr>
        <w:t>/S</w:t>
      </w:r>
      <w:r w:rsidRPr="00200CCB">
        <w:rPr>
          <w:rFonts w:ascii="Times New Roman" w:hAnsi="Times New Roman"/>
          <w:sz w:val="24"/>
          <w:szCs w:val="24"/>
        </w:rPr>
        <w:t>cikit-learn</w:t>
      </w:r>
      <w:r>
        <w:rPr>
          <w:rFonts w:ascii="Times New Roman" w:hAnsi="Times New Roman"/>
          <w:sz w:val="24"/>
          <w:szCs w:val="24"/>
        </w:rPr>
        <w:t xml:space="preserve">/Folium </w:t>
      </w:r>
    </w:p>
    <w:p w14:paraId="0ADB6904" w14:textId="03E5BBAF" w:rsidR="00C91B83" w:rsidRPr="00C91B83" w:rsidRDefault="00C91B83" w:rsidP="00C91B83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Aircraft Pricing Dataset – </w:t>
      </w:r>
      <w:r>
        <w:rPr>
          <w:rFonts w:ascii="Times New Roman" w:hAnsi="Times New Roman"/>
          <w:iCs/>
          <w:sz w:val="24"/>
          <w:szCs w:val="24"/>
        </w:rPr>
        <w:t xml:space="preserve">Compiled and cleaned </w:t>
      </w:r>
      <w:r w:rsidR="00983687">
        <w:rPr>
          <w:rFonts w:ascii="Times New Roman" w:hAnsi="Times New Roman"/>
          <w:iCs/>
          <w:sz w:val="24"/>
          <w:szCs w:val="24"/>
        </w:rPr>
        <w:t xml:space="preserve">a </w:t>
      </w:r>
      <w:r>
        <w:rPr>
          <w:rFonts w:ascii="Times New Roman" w:hAnsi="Times New Roman"/>
          <w:iCs/>
          <w:sz w:val="24"/>
          <w:szCs w:val="24"/>
        </w:rPr>
        <w:t>dataset using NumPy, Pandas and Regex</w:t>
      </w:r>
    </w:p>
    <w:p w14:paraId="1B9B82E5" w14:textId="2D47562E" w:rsidR="00D97F26" w:rsidRPr="00C91B83" w:rsidRDefault="00AD0E52" w:rsidP="00C91B83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 w:rsidRPr="00AD0E52">
        <w:rPr>
          <w:rFonts w:ascii="Times New Roman" w:hAnsi="Times New Roman"/>
          <w:i/>
          <w:iCs/>
          <w:sz w:val="24"/>
          <w:szCs w:val="24"/>
        </w:rPr>
        <w:t>Avocado price fluctuation analysis</w:t>
      </w:r>
      <w:r>
        <w:rPr>
          <w:rFonts w:ascii="Times New Roman" w:hAnsi="Times New Roman"/>
          <w:sz w:val="24"/>
          <w:szCs w:val="24"/>
        </w:rPr>
        <w:t xml:space="preserve"> –</w:t>
      </w:r>
      <w:r w:rsidR="00C91B83">
        <w:rPr>
          <w:rFonts w:ascii="Times New Roman" w:hAnsi="Times New Roman"/>
          <w:sz w:val="24"/>
          <w:szCs w:val="24"/>
        </w:rPr>
        <w:t xml:space="preserve"> Performed EDA with Python/</w:t>
      </w:r>
      <w:r w:rsidRPr="00AD0E52">
        <w:rPr>
          <w:rFonts w:ascii="Times New Roman" w:hAnsi="Times New Roman"/>
          <w:sz w:val="24"/>
          <w:szCs w:val="24"/>
        </w:rPr>
        <w:t>NumPy</w:t>
      </w:r>
      <w:r w:rsidR="00C91B83">
        <w:rPr>
          <w:rFonts w:ascii="Times New Roman" w:hAnsi="Times New Roman"/>
          <w:sz w:val="24"/>
          <w:szCs w:val="24"/>
        </w:rPr>
        <w:t>/P</w:t>
      </w:r>
      <w:r w:rsidRPr="00AD0E52">
        <w:rPr>
          <w:rFonts w:ascii="Times New Roman" w:hAnsi="Times New Roman"/>
          <w:sz w:val="24"/>
          <w:szCs w:val="24"/>
        </w:rPr>
        <w:t>andas</w:t>
      </w:r>
      <w:r w:rsidR="00C91B83">
        <w:rPr>
          <w:rFonts w:ascii="Times New Roman" w:hAnsi="Times New Roman"/>
          <w:sz w:val="24"/>
          <w:szCs w:val="24"/>
        </w:rPr>
        <w:t>/</w:t>
      </w:r>
      <w:r w:rsidRPr="00AD0E52">
        <w:rPr>
          <w:rFonts w:ascii="Times New Roman" w:hAnsi="Times New Roman"/>
          <w:sz w:val="24"/>
          <w:szCs w:val="24"/>
        </w:rPr>
        <w:t>Seaborn</w:t>
      </w:r>
      <w:r w:rsidR="00C91B83">
        <w:rPr>
          <w:rFonts w:ascii="Times New Roman" w:hAnsi="Times New Roman"/>
          <w:sz w:val="24"/>
          <w:szCs w:val="24"/>
        </w:rPr>
        <w:t>/</w:t>
      </w:r>
      <w:r w:rsidRPr="00AD0E52">
        <w:rPr>
          <w:rFonts w:ascii="Times New Roman" w:hAnsi="Times New Roman"/>
          <w:sz w:val="24"/>
          <w:szCs w:val="24"/>
        </w:rPr>
        <w:t>Matplotlib</w:t>
      </w:r>
    </w:p>
    <w:p w14:paraId="1BCC345A" w14:textId="77777777" w:rsidR="00D97F26" w:rsidRPr="00D97F26" w:rsidRDefault="00D97F26" w:rsidP="00D97F26">
      <w:pPr>
        <w:pStyle w:val="NoSpacing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5228F867" w14:textId="26B940E7" w:rsidR="00C56514" w:rsidRPr="00506F97" w:rsidRDefault="00C56514" w:rsidP="00C565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6F97">
        <w:rPr>
          <w:rFonts w:ascii="Times New Roman" w:hAnsi="Times New Roman"/>
          <w:b/>
          <w:sz w:val="24"/>
          <w:szCs w:val="24"/>
        </w:rPr>
        <w:t>EDUCATION:</w:t>
      </w:r>
    </w:p>
    <w:p w14:paraId="08CE762A" w14:textId="19F10D32" w:rsidR="00C56514" w:rsidRPr="00C61CF0" w:rsidRDefault="00C56514" w:rsidP="00C56514">
      <w:pPr>
        <w:tabs>
          <w:tab w:val="left" w:pos="567"/>
          <w:tab w:val="left" w:pos="720"/>
          <w:tab w:val="left" w:pos="2410"/>
          <w:tab w:val="left" w:pos="2552"/>
          <w:tab w:val="left" w:pos="3969"/>
        </w:tabs>
        <w:jc w:val="both"/>
        <w:rPr>
          <w:rFonts w:eastAsia="Calibri"/>
          <w:b/>
          <w:sz w:val="24"/>
          <w:szCs w:val="24"/>
          <w:lang w:val="en-CA"/>
        </w:rPr>
      </w:pPr>
      <w:r w:rsidRPr="00C61CF0">
        <w:rPr>
          <w:rFonts w:eastAsia="Calibri"/>
          <w:b/>
          <w:sz w:val="24"/>
          <w:szCs w:val="24"/>
          <w:lang w:val="en-CA"/>
        </w:rPr>
        <w:t>Specialized Honours BAS</w:t>
      </w:r>
      <w:r w:rsidR="00221C10">
        <w:rPr>
          <w:rFonts w:eastAsia="Calibri"/>
          <w:b/>
          <w:sz w:val="24"/>
          <w:szCs w:val="24"/>
          <w:lang w:val="en-CA"/>
        </w:rPr>
        <w:t xml:space="preserve"> </w:t>
      </w:r>
      <w:r w:rsidRPr="00C61CF0">
        <w:rPr>
          <w:rFonts w:eastAsia="Calibri"/>
          <w:b/>
          <w:sz w:val="24"/>
          <w:szCs w:val="24"/>
          <w:lang w:val="en-CA"/>
        </w:rPr>
        <w:t>– Finance</w:t>
      </w:r>
      <w:r w:rsidR="00221C10">
        <w:rPr>
          <w:rFonts w:eastAsia="Calibri"/>
          <w:b/>
          <w:sz w:val="24"/>
          <w:szCs w:val="24"/>
          <w:lang w:val="en-CA"/>
        </w:rPr>
        <w:t>, A- GPA</w:t>
      </w:r>
    </w:p>
    <w:p w14:paraId="7397EE90" w14:textId="0D2A4597" w:rsidR="00C56514" w:rsidRDefault="00C56514" w:rsidP="00C565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61CF0">
        <w:rPr>
          <w:rFonts w:ascii="Times New Roman" w:hAnsi="Times New Roman"/>
          <w:b/>
          <w:i/>
          <w:sz w:val="24"/>
          <w:szCs w:val="24"/>
        </w:rPr>
        <w:t>Y</w:t>
      </w:r>
      <w:r>
        <w:rPr>
          <w:rFonts w:ascii="Times New Roman" w:hAnsi="Times New Roman"/>
          <w:b/>
          <w:i/>
          <w:sz w:val="24"/>
          <w:szCs w:val="24"/>
        </w:rPr>
        <w:t xml:space="preserve">ork University, Toronto, ON       </w:t>
      </w:r>
      <w:r w:rsidRPr="00C61CF0"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          </w:t>
      </w:r>
      <w:r w:rsidR="00BD284A">
        <w:rPr>
          <w:rFonts w:ascii="Times New Roman" w:hAnsi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</w:rPr>
        <w:t xml:space="preserve">   </w:t>
      </w:r>
      <w:r w:rsidRPr="00C61CF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35C44">
        <w:rPr>
          <w:rFonts w:ascii="Times New Roman" w:hAnsi="Times New Roman"/>
          <w:b/>
          <w:sz w:val="24"/>
          <w:szCs w:val="24"/>
        </w:rPr>
        <w:t xml:space="preserve">September 2009 – April 2014   </w:t>
      </w:r>
    </w:p>
    <w:p w14:paraId="53436E6E" w14:textId="5CF05FA8" w:rsidR="004532FC" w:rsidRDefault="004532FC" w:rsidP="00C56514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262F27E" w14:textId="6ECB0796" w:rsidR="00174C74" w:rsidRDefault="004532FC" w:rsidP="00C56514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IBM Data Science </w:t>
      </w:r>
      <w:r w:rsidR="00174C74">
        <w:rPr>
          <w:rFonts w:ascii="Times New Roman" w:hAnsi="Times New Roman"/>
          <w:b/>
          <w:sz w:val="24"/>
          <w:szCs w:val="24"/>
        </w:rPr>
        <w:t xml:space="preserve">Professional Certificate (9 courses) </w:t>
      </w:r>
      <w:r w:rsidR="00174C74">
        <w:rPr>
          <w:rFonts w:ascii="Times New Roman" w:hAnsi="Times New Roman"/>
          <w:b/>
          <w:sz w:val="24"/>
          <w:szCs w:val="24"/>
        </w:rPr>
        <w:tab/>
      </w:r>
      <w:r w:rsidR="00174C74">
        <w:rPr>
          <w:rFonts w:ascii="Times New Roman" w:hAnsi="Times New Roman"/>
          <w:b/>
          <w:sz w:val="24"/>
          <w:szCs w:val="24"/>
        </w:rPr>
        <w:tab/>
      </w:r>
      <w:r w:rsidR="00174C74">
        <w:rPr>
          <w:rFonts w:ascii="Times New Roman" w:hAnsi="Times New Roman"/>
          <w:b/>
          <w:sz w:val="24"/>
          <w:szCs w:val="24"/>
        </w:rPr>
        <w:tab/>
      </w:r>
      <w:r w:rsidR="00174C74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174C74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BD284A">
        <w:rPr>
          <w:rFonts w:ascii="Times New Roman" w:hAnsi="Times New Roman"/>
          <w:b/>
          <w:sz w:val="24"/>
          <w:szCs w:val="24"/>
        </w:rPr>
        <w:t xml:space="preserve">  </w:t>
      </w:r>
      <w:r w:rsidR="00174C74">
        <w:rPr>
          <w:rFonts w:ascii="Times New Roman" w:hAnsi="Times New Roman"/>
          <w:b/>
          <w:sz w:val="24"/>
          <w:szCs w:val="24"/>
        </w:rPr>
        <w:t>Completed 2020</w:t>
      </w:r>
    </w:p>
    <w:p w14:paraId="4148F552" w14:textId="77777777" w:rsidR="00920A89" w:rsidRPr="00A35C44" w:rsidRDefault="00920A89" w:rsidP="00D11C65">
      <w:pPr>
        <w:pStyle w:val="NoSpacing"/>
        <w:tabs>
          <w:tab w:val="center" w:pos="4680"/>
        </w:tabs>
        <w:rPr>
          <w:rFonts w:ascii="Times New Roman" w:hAnsi="Times New Roman"/>
          <w:b/>
          <w:sz w:val="24"/>
          <w:szCs w:val="24"/>
        </w:rPr>
      </w:pPr>
    </w:p>
    <w:p w14:paraId="7C05E53D" w14:textId="77777777" w:rsidR="00D552A6" w:rsidRPr="00506F97" w:rsidRDefault="00AD78DB" w:rsidP="00D11C65">
      <w:pPr>
        <w:pStyle w:val="NoSpacing"/>
        <w:tabs>
          <w:tab w:val="center" w:pos="4680"/>
        </w:tabs>
        <w:rPr>
          <w:rFonts w:ascii="Times New Roman" w:hAnsi="Times New Roman"/>
          <w:b/>
          <w:sz w:val="24"/>
          <w:szCs w:val="24"/>
        </w:rPr>
      </w:pPr>
      <w:r w:rsidRPr="00506F97">
        <w:rPr>
          <w:rFonts w:ascii="Times New Roman" w:hAnsi="Times New Roman"/>
          <w:b/>
          <w:sz w:val="24"/>
          <w:szCs w:val="24"/>
        </w:rPr>
        <w:t>WORK</w:t>
      </w:r>
      <w:r w:rsidR="00CB0FB8" w:rsidRPr="00506F97">
        <w:rPr>
          <w:rFonts w:ascii="Times New Roman" w:hAnsi="Times New Roman"/>
          <w:b/>
          <w:sz w:val="24"/>
          <w:szCs w:val="24"/>
        </w:rPr>
        <w:t xml:space="preserve"> EXPERIENCE:</w:t>
      </w:r>
    </w:p>
    <w:p w14:paraId="0059D698" w14:textId="4B87C6CC" w:rsidR="00D552A6" w:rsidRPr="00B324C4" w:rsidRDefault="003A4648" w:rsidP="00D552A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Senior</w:t>
      </w:r>
      <w:r w:rsidR="00D552A6">
        <w:rPr>
          <w:rFonts w:ascii="Times New Roman" w:hAnsi="Times New Roman"/>
          <w:b/>
          <w:sz w:val="24"/>
          <w:szCs w:val="24"/>
        </w:rPr>
        <w:t xml:space="preserve"> </w:t>
      </w:r>
      <w:r w:rsidR="00506F97">
        <w:rPr>
          <w:rFonts w:ascii="Times New Roman" w:hAnsi="Times New Roman"/>
          <w:b/>
          <w:sz w:val="24"/>
          <w:szCs w:val="24"/>
        </w:rPr>
        <w:t>Tax Accountant</w:t>
      </w:r>
      <w:r w:rsidR="00D552A6">
        <w:rPr>
          <w:rFonts w:ascii="Times New Roman" w:hAnsi="Times New Roman"/>
          <w:b/>
          <w:sz w:val="24"/>
          <w:szCs w:val="24"/>
        </w:rPr>
        <w:t xml:space="preserve">  </w:t>
      </w:r>
      <w:r w:rsidR="00D552A6" w:rsidRPr="00B324C4">
        <w:rPr>
          <w:rFonts w:ascii="Times New Roman" w:hAnsi="Times New Roman"/>
          <w:b/>
          <w:sz w:val="24"/>
          <w:szCs w:val="24"/>
        </w:rPr>
        <w:t xml:space="preserve"> </w:t>
      </w:r>
    </w:p>
    <w:p w14:paraId="118A3327" w14:textId="7AD73BAC" w:rsidR="00D552A6" w:rsidRDefault="00C56514" w:rsidP="00D552A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Ernst &amp; Young</w:t>
      </w:r>
      <w:r w:rsidR="00D552A6" w:rsidRPr="00B324C4">
        <w:rPr>
          <w:rFonts w:ascii="Times New Roman" w:hAnsi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</w:rPr>
        <w:t>Buenos Aires, Argentina</w:t>
      </w:r>
      <w:r w:rsidR="00D552A6">
        <w:rPr>
          <w:rFonts w:ascii="Times New Roman" w:hAnsi="Times New Roman"/>
          <w:b/>
          <w:i/>
          <w:sz w:val="24"/>
          <w:szCs w:val="24"/>
        </w:rPr>
        <w:tab/>
      </w:r>
      <w:r w:rsidR="00D552A6">
        <w:rPr>
          <w:rFonts w:ascii="Times New Roman" w:hAnsi="Times New Roman"/>
          <w:b/>
          <w:i/>
          <w:sz w:val="24"/>
          <w:szCs w:val="24"/>
        </w:rPr>
        <w:tab/>
      </w:r>
      <w:r w:rsidR="00D552A6">
        <w:rPr>
          <w:rFonts w:ascii="Times New Roman" w:hAnsi="Times New Roman"/>
          <w:b/>
          <w:i/>
          <w:sz w:val="24"/>
          <w:szCs w:val="24"/>
        </w:rPr>
        <w:tab/>
        <w:t xml:space="preserve"> </w:t>
      </w:r>
      <w:r w:rsidR="00D552A6">
        <w:rPr>
          <w:rFonts w:ascii="Times New Roman" w:hAnsi="Times New Roman"/>
          <w:b/>
          <w:i/>
          <w:sz w:val="24"/>
          <w:szCs w:val="24"/>
        </w:rPr>
        <w:tab/>
      </w:r>
      <w:r w:rsidR="00506F97">
        <w:rPr>
          <w:rFonts w:ascii="Times New Roman" w:hAnsi="Times New Roman"/>
          <w:b/>
          <w:i/>
          <w:sz w:val="24"/>
          <w:szCs w:val="24"/>
        </w:rPr>
        <w:t xml:space="preserve">     </w:t>
      </w:r>
      <w:r w:rsidR="00A431D6">
        <w:rPr>
          <w:rFonts w:ascii="Times New Roman" w:hAnsi="Times New Roman"/>
          <w:b/>
          <w:i/>
          <w:sz w:val="24"/>
          <w:szCs w:val="24"/>
        </w:rPr>
        <w:t xml:space="preserve">             </w:t>
      </w:r>
      <w:r w:rsidR="00BD284A">
        <w:rPr>
          <w:rFonts w:ascii="Times New Roman" w:hAnsi="Times New Roman"/>
          <w:b/>
          <w:i/>
          <w:sz w:val="24"/>
          <w:szCs w:val="24"/>
        </w:rPr>
        <w:t xml:space="preserve">   </w:t>
      </w:r>
      <w:r w:rsidR="00A431D6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06F9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552A6">
        <w:rPr>
          <w:rFonts w:ascii="Times New Roman" w:hAnsi="Times New Roman"/>
          <w:b/>
          <w:sz w:val="24"/>
          <w:szCs w:val="24"/>
        </w:rPr>
        <w:t>November 2016</w:t>
      </w:r>
      <w:r w:rsidR="00D552A6" w:rsidRPr="00B324C4">
        <w:rPr>
          <w:rFonts w:ascii="Times New Roman" w:hAnsi="Times New Roman"/>
          <w:b/>
          <w:sz w:val="24"/>
          <w:szCs w:val="24"/>
        </w:rPr>
        <w:t xml:space="preserve"> </w:t>
      </w:r>
      <w:r w:rsidR="00D552A6">
        <w:rPr>
          <w:rFonts w:ascii="Times New Roman" w:hAnsi="Times New Roman"/>
          <w:b/>
          <w:sz w:val="24"/>
          <w:szCs w:val="24"/>
        </w:rPr>
        <w:t>–</w:t>
      </w:r>
      <w:r w:rsidR="00D552A6" w:rsidRPr="00B324C4">
        <w:rPr>
          <w:rFonts w:ascii="Times New Roman" w:hAnsi="Times New Roman"/>
          <w:b/>
          <w:sz w:val="24"/>
          <w:szCs w:val="24"/>
        </w:rPr>
        <w:t xml:space="preserve"> </w:t>
      </w:r>
      <w:r w:rsidR="00A431D6">
        <w:rPr>
          <w:rFonts w:ascii="Times New Roman" w:hAnsi="Times New Roman"/>
          <w:b/>
          <w:sz w:val="24"/>
          <w:szCs w:val="24"/>
        </w:rPr>
        <w:t>March 2020</w:t>
      </w:r>
    </w:p>
    <w:p w14:paraId="4C84CCC4" w14:textId="3FC643DF" w:rsidR="001141E3" w:rsidRPr="00983687" w:rsidRDefault="007B0BA8" w:rsidP="00D552A6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and reviewed </w:t>
      </w:r>
      <w:r w:rsidR="00D76946">
        <w:rPr>
          <w:rFonts w:ascii="Times New Roman" w:hAnsi="Times New Roman"/>
          <w:sz w:val="24"/>
          <w:szCs w:val="24"/>
        </w:rPr>
        <w:t xml:space="preserve">staff </w:t>
      </w:r>
      <w:r>
        <w:rPr>
          <w:rFonts w:ascii="Times New Roman" w:hAnsi="Times New Roman"/>
          <w:sz w:val="24"/>
          <w:szCs w:val="24"/>
        </w:rPr>
        <w:t xml:space="preserve">workpapers, extensions, </w:t>
      </w:r>
      <w:r w:rsidR="00983687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federal</w:t>
      </w:r>
      <w:r w:rsidR="00D7694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state tax returns</w:t>
      </w:r>
      <w:r w:rsidR="00C57902">
        <w:rPr>
          <w:rFonts w:ascii="Times New Roman" w:hAnsi="Times New Roman"/>
          <w:sz w:val="24"/>
          <w:szCs w:val="24"/>
        </w:rPr>
        <w:t xml:space="preserve"> </w:t>
      </w:r>
    </w:p>
    <w:p w14:paraId="75174B0F" w14:textId="0C40D754" w:rsidR="00983687" w:rsidRPr="00983687" w:rsidRDefault="00983687" w:rsidP="00983687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Screened and interviewed potential candidates</w:t>
      </w:r>
    </w:p>
    <w:p w14:paraId="47EDEF1A" w14:textId="5682DAF8" w:rsidR="00983687" w:rsidRPr="00D76946" w:rsidRDefault="00983687" w:rsidP="00983687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and led new hire training for several clients</w:t>
      </w:r>
    </w:p>
    <w:p w14:paraId="4D749CBF" w14:textId="77777777" w:rsidR="00983687" w:rsidRDefault="00983687" w:rsidP="00983687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 outstanding reviews from seniors and managers</w:t>
      </w:r>
      <w:r w:rsidRPr="007125BE">
        <w:rPr>
          <w:rFonts w:ascii="Times New Roman" w:hAnsi="Times New Roman"/>
          <w:sz w:val="24"/>
          <w:szCs w:val="24"/>
        </w:rPr>
        <w:t xml:space="preserve"> </w:t>
      </w:r>
    </w:p>
    <w:p w14:paraId="1B1D1093" w14:textId="5C2B3A21" w:rsidR="00D76946" w:rsidRPr="00D76946" w:rsidRDefault="001141E3" w:rsidP="00D552A6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communicated with s</w:t>
      </w:r>
      <w:r w:rsidR="007B0BA8">
        <w:rPr>
          <w:rFonts w:ascii="Times New Roman" w:hAnsi="Times New Roman"/>
          <w:sz w:val="24"/>
          <w:szCs w:val="24"/>
        </w:rPr>
        <w:t xml:space="preserve">ome of the world’s </w:t>
      </w:r>
      <w:r w:rsidR="00D76946">
        <w:rPr>
          <w:rFonts w:ascii="Times New Roman" w:hAnsi="Times New Roman"/>
          <w:sz w:val="24"/>
          <w:szCs w:val="24"/>
        </w:rPr>
        <w:t>largest</w:t>
      </w:r>
      <w:r w:rsidR="007B0BA8">
        <w:rPr>
          <w:rFonts w:ascii="Times New Roman" w:hAnsi="Times New Roman"/>
          <w:sz w:val="24"/>
          <w:szCs w:val="24"/>
        </w:rPr>
        <w:t xml:space="preserve"> hedge fund and private equity firms</w:t>
      </w:r>
    </w:p>
    <w:p w14:paraId="7B3A5FCC" w14:textId="0B9DCADF" w:rsidR="00CB0FB8" w:rsidRPr="00D76946" w:rsidRDefault="00CB0FB8" w:rsidP="00D76946">
      <w:pPr>
        <w:pStyle w:val="NoSpacing"/>
        <w:ind w:left="360"/>
        <w:rPr>
          <w:rFonts w:ascii="Times New Roman" w:hAnsi="Times New Roman"/>
          <w:i/>
          <w:sz w:val="24"/>
          <w:szCs w:val="24"/>
        </w:rPr>
      </w:pPr>
    </w:p>
    <w:p w14:paraId="2E908CA6" w14:textId="28BEAB09" w:rsidR="00B324C4" w:rsidRPr="00B324C4" w:rsidRDefault="00B324C4" w:rsidP="00B324C4">
      <w:pPr>
        <w:pStyle w:val="NoSpacing"/>
        <w:rPr>
          <w:rFonts w:ascii="Times New Roman" w:hAnsi="Times New Roman"/>
          <w:b/>
          <w:sz w:val="24"/>
          <w:szCs w:val="24"/>
        </w:rPr>
      </w:pPr>
      <w:r w:rsidRPr="00B324C4">
        <w:rPr>
          <w:rFonts w:ascii="Times New Roman" w:hAnsi="Times New Roman"/>
          <w:b/>
          <w:sz w:val="24"/>
          <w:szCs w:val="24"/>
        </w:rPr>
        <w:t xml:space="preserve">Certified Sales </w:t>
      </w:r>
      <w:r w:rsidR="000C5CF6">
        <w:rPr>
          <w:rFonts w:ascii="Times New Roman" w:hAnsi="Times New Roman"/>
          <w:b/>
          <w:sz w:val="24"/>
          <w:szCs w:val="24"/>
        </w:rPr>
        <w:t xml:space="preserve">Agent and Customer Advisor </w:t>
      </w:r>
      <w:r w:rsidRPr="00B324C4">
        <w:rPr>
          <w:rFonts w:ascii="Times New Roman" w:hAnsi="Times New Roman"/>
          <w:b/>
          <w:sz w:val="24"/>
          <w:szCs w:val="24"/>
        </w:rPr>
        <w:t xml:space="preserve"> </w:t>
      </w:r>
    </w:p>
    <w:p w14:paraId="354317AB" w14:textId="3C27B349" w:rsidR="00B324C4" w:rsidRDefault="00B324C4" w:rsidP="00DD2DB0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B324C4">
        <w:rPr>
          <w:rFonts w:ascii="Times New Roman" w:hAnsi="Times New Roman"/>
          <w:b/>
          <w:i/>
          <w:sz w:val="24"/>
          <w:szCs w:val="24"/>
        </w:rPr>
        <w:t>Belairdirect</w:t>
      </w:r>
      <w:proofErr w:type="spellEnd"/>
      <w:r w:rsidR="005F671E">
        <w:rPr>
          <w:rFonts w:ascii="Times New Roman" w:hAnsi="Times New Roman"/>
          <w:b/>
          <w:i/>
          <w:sz w:val="24"/>
          <w:szCs w:val="24"/>
        </w:rPr>
        <w:t xml:space="preserve"> Insurance</w:t>
      </w:r>
      <w:r w:rsidR="00C56514">
        <w:rPr>
          <w:rFonts w:ascii="Times New Roman" w:hAnsi="Times New Roman"/>
          <w:b/>
          <w:i/>
          <w:sz w:val="24"/>
          <w:szCs w:val="24"/>
        </w:rPr>
        <w:t>, Toronto, ON, Canada</w:t>
      </w:r>
      <w:r w:rsidR="005F671E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BD284A">
        <w:rPr>
          <w:rFonts w:ascii="Times New Roman" w:hAnsi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B324C4">
        <w:rPr>
          <w:rFonts w:ascii="Times New Roman" w:hAnsi="Times New Roman"/>
          <w:b/>
          <w:sz w:val="24"/>
          <w:szCs w:val="24"/>
        </w:rPr>
        <w:t xml:space="preserve">February 2015 </w:t>
      </w:r>
      <w:r>
        <w:rPr>
          <w:rFonts w:ascii="Times New Roman" w:hAnsi="Times New Roman"/>
          <w:b/>
          <w:sz w:val="24"/>
          <w:szCs w:val="24"/>
        </w:rPr>
        <w:t>–</w:t>
      </w:r>
      <w:r w:rsidRPr="00B324C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June </w:t>
      </w:r>
      <w:r w:rsidRPr="00B324C4">
        <w:rPr>
          <w:rFonts w:ascii="Times New Roman" w:hAnsi="Times New Roman"/>
          <w:b/>
          <w:sz w:val="24"/>
          <w:szCs w:val="24"/>
        </w:rPr>
        <w:t>2016</w:t>
      </w:r>
    </w:p>
    <w:p w14:paraId="0DB7745A" w14:textId="2E917AB9" w:rsidR="00C57902" w:rsidRPr="00983687" w:rsidRDefault="00C57902" w:rsidP="00C57902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Won the top sales agent award 3 times </w:t>
      </w:r>
      <w:r w:rsidRPr="007125BE">
        <w:rPr>
          <w:rFonts w:ascii="Times New Roman" w:hAnsi="Times New Roman"/>
          <w:sz w:val="24"/>
          <w:szCs w:val="24"/>
        </w:rPr>
        <w:t xml:space="preserve"> </w:t>
      </w:r>
    </w:p>
    <w:p w14:paraId="1E1DD071" w14:textId="1CC17D64" w:rsidR="00983687" w:rsidRPr="00C57902" w:rsidRDefault="00983687" w:rsidP="00C57902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Led several new agent training classes</w:t>
      </w:r>
    </w:p>
    <w:p w14:paraId="0F867AF5" w14:textId="7713C4B0" w:rsidR="0065704E" w:rsidRPr="0065704E" w:rsidRDefault="008816EA" w:rsidP="000C5CF6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Successfully</w:t>
      </w:r>
      <w:r w:rsidR="00C57902">
        <w:rPr>
          <w:rFonts w:ascii="Times New Roman" w:hAnsi="Times New Roman"/>
          <w:sz w:val="24"/>
          <w:szCs w:val="24"/>
        </w:rPr>
        <w:t xml:space="preserve"> a</w:t>
      </w:r>
      <w:r w:rsidR="0065704E">
        <w:rPr>
          <w:rFonts w:ascii="Times New Roman" w:hAnsi="Times New Roman"/>
          <w:sz w:val="24"/>
          <w:szCs w:val="24"/>
        </w:rPr>
        <w:t xml:space="preserve">dvised </w:t>
      </w:r>
      <w:r w:rsidR="00C57902">
        <w:rPr>
          <w:rFonts w:ascii="Times New Roman" w:hAnsi="Times New Roman"/>
          <w:sz w:val="24"/>
          <w:szCs w:val="24"/>
        </w:rPr>
        <w:t xml:space="preserve">clients </w:t>
      </w:r>
      <w:r w:rsidR="0065704E">
        <w:rPr>
          <w:rFonts w:ascii="Times New Roman" w:hAnsi="Times New Roman"/>
          <w:sz w:val="24"/>
          <w:szCs w:val="24"/>
        </w:rPr>
        <w:t>and sold insurance polic</w:t>
      </w:r>
      <w:r w:rsidR="00925149">
        <w:rPr>
          <w:rFonts w:ascii="Times New Roman" w:hAnsi="Times New Roman"/>
          <w:sz w:val="24"/>
          <w:szCs w:val="24"/>
        </w:rPr>
        <w:t>i</w:t>
      </w:r>
      <w:r w:rsidR="0065704E">
        <w:rPr>
          <w:rFonts w:ascii="Times New Roman" w:hAnsi="Times New Roman"/>
          <w:sz w:val="24"/>
          <w:szCs w:val="24"/>
        </w:rPr>
        <w:t xml:space="preserve">es </w:t>
      </w:r>
      <w:r w:rsidR="00925149">
        <w:rPr>
          <w:rFonts w:ascii="Times New Roman" w:hAnsi="Times New Roman"/>
          <w:sz w:val="24"/>
          <w:szCs w:val="24"/>
        </w:rPr>
        <w:t xml:space="preserve">through </w:t>
      </w:r>
      <w:r w:rsidR="00C57902">
        <w:rPr>
          <w:rFonts w:ascii="Times New Roman" w:hAnsi="Times New Roman"/>
          <w:sz w:val="24"/>
          <w:szCs w:val="24"/>
        </w:rPr>
        <w:t>effective</w:t>
      </w:r>
      <w:r w:rsidR="00925149">
        <w:rPr>
          <w:rFonts w:ascii="Times New Roman" w:hAnsi="Times New Roman"/>
          <w:sz w:val="24"/>
          <w:szCs w:val="24"/>
        </w:rPr>
        <w:t xml:space="preserve"> communication </w:t>
      </w:r>
    </w:p>
    <w:p w14:paraId="69EFC61F" w14:textId="4ED1AC18" w:rsidR="00B324C4" w:rsidRPr="00C57902" w:rsidRDefault="006E47EF" w:rsidP="001D3EE1">
      <w:pPr>
        <w:pStyle w:val="NoSpacing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C57902">
        <w:rPr>
          <w:rFonts w:ascii="Times New Roman" w:hAnsi="Times New Roman"/>
          <w:sz w:val="24"/>
          <w:szCs w:val="24"/>
        </w:rPr>
        <w:t>Constantly</w:t>
      </w:r>
      <w:r w:rsidR="0065704E" w:rsidRPr="00C57902">
        <w:rPr>
          <w:rFonts w:ascii="Times New Roman" w:hAnsi="Times New Roman"/>
          <w:sz w:val="24"/>
          <w:szCs w:val="24"/>
        </w:rPr>
        <w:t xml:space="preserve"> obtained high customer satisfaction scores </w:t>
      </w:r>
    </w:p>
    <w:p w14:paraId="1F522F9D" w14:textId="77777777" w:rsidR="00C57902" w:rsidRPr="00C57902" w:rsidRDefault="00C57902" w:rsidP="00C57902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5DD8F1A" w14:textId="51F3BE1A" w:rsidR="000C5CF6" w:rsidRPr="000C5CF6" w:rsidRDefault="000C5CF6" w:rsidP="000C5CF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Junior Trader</w:t>
      </w:r>
      <w:r w:rsidR="00D76946">
        <w:rPr>
          <w:rFonts w:ascii="Times New Roman" w:hAnsi="Times New Roman"/>
          <w:b/>
          <w:sz w:val="24"/>
          <w:szCs w:val="24"/>
        </w:rPr>
        <w:t>/Accounting Assistant/Logistics Coordinator</w:t>
      </w:r>
    </w:p>
    <w:p w14:paraId="6F5144A3" w14:textId="24E3D562" w:rsidR="000C5CF6" w:rsidRDefault="000C5CF6" w:rsidP="000C5CF6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0C5CF6">
        <w:rPr>
          <w:rFonts w:ascii="Times New Roman" w:hAnsi="Times New Roman"/>
          <w:b/>
          <w:i/>
          <w:sz w:val="24"/>
          <w:szCs w:val="24"/>
        </w:rPr>
        <w:t>West Shefford Food Company Inc. Toronto, ON</w:t>
      </w:r>
      <w:r w:rsidR="00C56514">
        <w:rPr>
          <w:rFonts w:ascii="Times New Roman" w:hAnsi="Times New Roman"/>
          <w:b/>
          <w:sz w:val="24"/>
          <w:szCs w:val="24"/>
        </w:rPr>
        <w:t xml:space="preserve">, </w:t>
      </w:r>
      <w:r w:rsidR="00C56514" w:rsidRPr="00C56514">
        <w:rPr>
          <w:rFonts w:ascii="Times New Roman" w:hAnsi="Times New Roman"/>
          <w:b/>
          <w:i/>
          <w:sz w:val="24"/>
          <w:szCs w:val="24"/>
        </w:rPr>
        <w:t>Canada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C57902">
        <w:rPr>
          <w:rFonts w:ascii="Times New Roman" w:hAnsi="Times New Roman"/>
          <w:b/>
          <w:sz w:val="24"/>
          <w:szCs w:val="24"/>
        </w:rPr>
        <w:t xml:space="preserve">      </w:t>
      </w:r>
      <w:r w:rsidR="00BD284A">
        <w:rPr>
          <w:rFonts w:ascii="Times New Roman" w:hAnsi="Times New Roman"/>
          <w:b/>
          <w:sz w:val="24"/>
          <w:szCs w:val="24"/>
        </w:rPr>
        <w:t xml:space="preserve">  </w:t>
      </w:r>
      <w:r w:rsidR="00C57902">
        <w:rPr>
          <w:rFonts w:ascii="Times New Roman" w:hAnsi="Times New Roman"/>
          <w:b/>
          <w:sz w:val="24"/>
          <w:szCs w:val="24"/>
        </w:rPr>
        <w:t xml:space="preserve"> </w:t>
      </w:r>
      <w:r w:rsidR="00D76946">
        <w:rPr>
          <w:rFonts w:ascii="Times New Roman" w:hAnsi="Times New Roman"/>
          <w:b/>
          <w:sz w:val="24"/>
          <w:szCs w:val="24"/>
        </w:rPr>
        <w:t>May</w:t>
      </w:r>
      <w:r>
        <w:rPr>
          <w:rFonts w:ascii="Times New Roman" w:hAnsi="Times New Roman"/>
          <w:b/>
          <w:sz w:val="24"/>
          <w:szCs w:val="24"/>
        </w:rPr>
        <w:t xml:space="preserve"> 201</w:t>
      </w:r>
      <w:r w:rsidR="00D76946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– February 2015</w:t>
      </w:r>
    </w:p>
    <w:p w14:paraId="080B09D5" w14:textId="53D3C52C" w:rsidR="001141E3" w:rsidRPr="001141E3" w:rsidRDefault="001141E3" w:rsidP="00C57902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Implemented the QuickBooks software which reduced expenses and increased financial statement accuracy</w:t>
      </w:r>
    </w:p>
    <w:p w14:paraId="2DD46B5B" w14:textId="400E4B2B" w:rsidR="00C57902" w:rsidRPr="00C57902" w:rsidRDefault="00C57902" w:rsidP="00C57902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Reduced </w:t>
      </w:r>
      <w:r w:rsidR="001141E3">
        <w:rPr>
          <w:rFonts w:ascii="Times New Roman" w:hAnsi="Times New Roman"/>
          <w:bCs/>
          <w:sz w:val="24"/>
          <w:szCs w:val="24"/>
        </w:rPr>
        <w:t>co</w:t>
      </w:r>
      <w:r>
        <w:rPr>
          <w:rFonts w:ascii="Times New Roman" w:hAnsi="Times New Roman"/>
          <w:bCs/>
          <w:sz w:val="24"/>
          <w:szCs w:val="24"/>
        </w:rPr>
        <w:t>st of freight transportation by negotiating with freight forwarders</w:t>
      </w:r>
    </w:p>
    <w:p w14:paraId="665BD690" w14:textId="7E401D7F" w:rsidR="0065704E" w:rsidRPr="0065704E" w:rsidRDefault="00C57902" w:rsidP="005C2570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Surpassed sales targets</w:t>
      </w:r>
      <w:r w:rsidR="00B8548A">
        <w:rPr>
          <w:rFonts w:ascii="Times New Roman" w:hAnsi="Times New Roman"/>
          <w:sz w:val="24"/>
          <w:szCs w:val="24"/>
        </w:rPr>
        <w:t xml:space="preserve"> by forming strong</w:t>
      </w:r>
      <w:r w:rsidR="0065704E">
        <w:rPr>
          <w:rFonts w:ascii="Times New Roman" w:hAnsi="Times New Roman"/>
          <w:sz w:val="24"/>
          <w:szCs w:val="24"/>
        </w:rPr>
        <w:t xml:space="preserve"> professional relationships with customers and suppliers </w:t>
      </w:r>
    </w:p>
    <w:p w14:paraId="21CAF691" w14:textId="1755529C" w:rsidR="00C44140" w:rsidRPr="00983687" w:rsidRDefault="003C7398" w:rsidP="00C44140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Conducted phone interviews with potential employees </w:t>
      </w:r>
    </w:p>
    <w:sectPr w:rsidR="00C44140" w:rsidRPr="00983687" w:rsidSect="00200CCB">
      <w:pgSz w:w="12240" w:h="15840"/>
      <w:pgMar w:top="576" w:right="720" w:bottom="720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5660"/>
    <w:multiLevelType w:val="hybridMultilevel"/>
    <w:tmpl w:val="D22A1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11C3"/>
    <w:multiLevelType w:val="hybridMultilevel"/>
    <w:tmpl w:val="191471CE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BA4"/>
    <w:multiLevelType w:val="hybridMultilevel"/>
    <w:tmpl w:val="2D1049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803B2"/>
    <w:multiLevelType w:val="hybridMultilevel"/>
    <w:tmpl w:val="E6E46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0D84"/>
    <w:multiLevelType w:val="hybridMultilevel"/>
    <w:tmpl w:val="EBBE80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02873"/>
    <w:multiLevelType w:val="hybridMultilevel"/>
    <w:tmpl w:val="52E20B48"/>
    <w:lvl w:ilvl="0" w:tplc="3FB8DF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464B1"/>
    <w:multiLevelType w:val="hybridMultilevel"/>
    <w:tmpl w:val="4E7A36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76158D"/>
    <w:multiLevelType w:val="hybridMultilevel"/>
    <w:tmpl w:val="DCFA02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9C4A14"/>
    <w:multiLevelType w:val="hybridMultilevel"/>
    <w:tmpl w:val="4C14E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0057D"/>
    <w:multiLevelType w:val="hybridMultilevel"/>
    <w:tmpl w:val="5E1484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073DD5"/>
    <w:multiLevelType w:val="hybridMultilevel"/>
    <w:tmpl w:val="6164A96E"/>
    <w:lvl w:ilvl="0" w:tplc="7ADE29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8A6F0C"/>
    <w:multiLevelType w:val="hybridMultilevel"/>
    <w:tmpl w:val="FCFE5F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4501F0"/>
    <w:multiLevelType w:val="hybridMultilevel"/>
    <w:tmpl w:val="A8C86D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A75237"/>
    <w:multiLevelType w:val="hybridMultilevel"/>
    <w:tmpl w:val="C144C6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F75A7"/>
    <w:multiLevelType w:val="hybridMultilevel"/>
    <w:tmpl w:val="D50A84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43210"/>
    <w:multiLevelType w:val="hybridMultilevel"/>
    <w:tmpl w:val="9AB0BD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FA2EFD"/>
    <w:multiLevelType w:val="hybridMultilevel"/>
    <w:tmpl w:val="ED544E14"/>
    <w:lvl w:ilvl="0" w:tplc="B22CDE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771161"/>
    <w:multiLevelType w:val="hybridMultilevel"/>
    <w:tmpl w:val="D0EC6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F432E"/>
    <w:multiLevelType w:val="hybridMultilevel"/>
    <w:tmpl w:val="730C32F8"/>
    <w:lvl w:ilvl="0" w:tplc="DEAAD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70AAF"/>
    <w:multiLevelType w:val="hybridMultilevel"/>
    <w:tmpl w:val="1B9C9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632B2"/>
    <w:multiLevelType w:val="hybridMultilevel"/>
    <w:tmpl w:val="2C96E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8"/>
  </w:num>
  <w:num w:numId="5">
    <w:abstractNumId w:val="0"/>
  </w:num>
  <w:num w:numId="6">
    <w:abstractNumId w:val="5"/>
  </w:num>
  <w:num w:numId="7">
    <w:abstractNumId w:val="14"/>
  </w:num>
  <w:num w:numId="8">
    <w:abstractNumId w:val="16"/>
  </w:num>
  <w:num w:numId="9">
    <w:abstractNumId w:val="3"/>
  </w:num>
  <w:num w:numId="10">
    <w:abstractNumId w:val="2"/>
  </w:num>
  <w:num w:numId="11">
    <w:abstractNumId w:val="13"/>
  </w:num>
  <w:num w:numId="12">
    <w:abstractNumId w:val="13"/>
  </w:num>
  <w:num w:numId="13">
    <w:abstractNumId w:val="4"/>
  </w:num>
  <w:num w:numId="14">
    <w:abstractNumId w:val="10"/>
  </w:num>
  <w:num w:numId="15">
    <w:abstractNumId w:val="19"/>
  </w:num>
  <w:num w:numId="16">
    <w:abstractNumId w:val="6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  <w:num w:numId="21">
    <w:abstractNumId w:val="20"/>
  </w:num>
  <w:num w:numId="22">
    <w:abstractNumId w:val="17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AE"/>
    <w:rsid w:val="00003981"/>
    <w:rsid w:val="00023DA7"/>
    <w:rsid w:val="00034DB8"/>
    <w:rsid w:val="0004083E"/>
    <w:rsid w:val="000513DC"/>
    <w:rsid w:val="00056790"/>
    <w:rsid w:val="00065448"/>
    <w:rsid w:val="00065906"/>
    <w:rsid w:val="00075924"/>
    <w:rsid w:val="00076CC7"/>
    <w:rsid w:val="00095631"/>
    <w:rsid w:val="000A6FD3"/>
    <w:rsid w:val="000B1EFA"/>
    <w:rsid w:val="000B5256"/>
    <w:rsid w:val="000C0D3A"/>
    <w:rsid w:val="000C5CF6"/>
    <w:rsid w:val="000C77C4"/>
    <w:rsid w:val="000D63F5"/>
    <w:rsid w:val="000E655F"/>
    <w:rsid w:val="000F435A"/>
    <w:rsid w:val="00114014"/>
    <w:rsid w:val="001141E3"/>
    <w:rsid w:val="001309B0"/>
    <w:rsid w:val="00144F9C"/>
    <w:rsid w:val="00145901"/>
    <w:rsid w:val="00145962"/>
    <w:rsid w:val="001560DA"/>
    <w:rsid w:val="00156256"/>
    <w:rsid w:val="00174C74"/>
    <w:rsid w:val="00175BBC"/>
    <w:rsid w:val="00193B1B"/>
    <w:rsid w:val="001952F6"/>
    <w:rsid w:val="001A3744"/>
    <w:rsid w:val="001A5BE9"/>
    <w:rsid w:val="001B227E"/>
    <w:rsid w:val="001B3D2F"/>
    <w:rsid w:val="001C7345"/>
    <w:rsid w:val="001D30F3"/>
    <w:rsid w:val="001D6DAD"/>
    <w:rsid w:val="001E1FD4"/>
    <w:rsid w:val="001E5B9D"/>
    <w:rsid w:val="001F25C8"/>
    <w:rsid w:val="001F3551"/>
    <w:rsid w:val="00200CCB"/>
    <w:rsid w:val="0020685D"/>
    <w:rsid w:val="0021279A"/>
    <w:rsid w:val="00221C10"/>
    <w:rsid w:val="00222EFC"/>
    <w:rsid w:val="00223E35"/>
    <w:rsid w:val="00224E5E"/>
    <w:rsid w:val="00232019"/>
    <w:rsid w:val="00237555"/>
    <w:rsid w:val="0024391F"/>
    <w:rsid w:val="00274BF6"/>
    <w:rsid w:val="00274DD9"/>
    <w:rsid w:val="00281DE8"/>
    <w:rsid w:val="00294D3C"/>
    <w:rsid w:val="00295E4A"/>
    <w:rsid w:val="002965B2"/>
    <w:rsid w:val="002A718D"/>
    <w:rsid w:val="002B4EAA"/>
    <w:rsid w:val="002C3C64"/>
    <w:rsid w:val="002C624B"/>
    <w:rsid w:val="002D4857"/>
    <w:rsid w:val="002D66B7"/>
    <w:rsid w:val="002E0EE1"/>
    <w:rsid w:val="002E4F41"/>
    <w:rsid w:val="002E6CDA"/>
    <w:rsid w:val="002F76B9"/>
    <w:rsid w:val="003114E9"/>
    <w:rsid w:val="003118BC"/>
    <w:rsid w:val="0032418E"/>
    <w:rsid w:val="003321DC"/>
    <w:rsid w:val="00332C12"/>
    <w:rsid w:val="00342D13"/>
    <w:rsid w:val="00347780"/>
    <w:rsid w:val="00353E0D"/>
    <w:rsid w:val="00366799"/>
    <w:rsid w:val="0037106A"/>
    <w:rsid w:val="00375E8D"/>
    <w:rsid w:val="003A4648"/>
    <w:rsid w:val="003B6CC7"/>
    <w:rsid w:val="003C1858"/>
    <w:rsid w:val="003C7398"/>
    <w:rsid w:val="003D1826"/>
    <w:rsid w:val="003E6E8D"/>
    <w:rsid w:val="00406FC7"/>
    <w:rsid w:val="00427416"/>
    <w:rsid w:val="004278F3"/>
    <w:rsid w:val="00434B7B"/>
    <w:rsid w:val="004532FC"/>
    <w:rsid w:val="00470A4E"/>
    <w:rsid w:val="00472D2A"/>
    <w:rsid w:val="00474983"/>
    <w:rsid w:val="0047794B"/>
    <w:rsid w:val="00485F36"/>
    <w:rsid w:val="004A10AE"/>
    <w:rsid w:val="004B5393"/>
    <w:rsid w:val="004B768B"/>
    <w:rsid w:val="004C3B16"/>
    <w:rsid w:val="004D668A"/>
    <w:rsid w:val="004E132C"/>
    <w:rsid w:val="00506F97"/>
    <w:rsid w:val="00515223"/>
    <w:rsid w:val="005277CF"/>
    <w:rsid w:val="005402F1"/>
    <w:rsid w:val="00543BAF"/>
    <w:rsid w:val="005464F4"/>
    <w:rsid w:val="00561C96"/>
    <w:rsid w:val="005639F3"/>
    <w:rsid w:val="005820CB"/>
    <w:rsid w:val="00583760"/>
    <w:rsid w:val="00583999"/>
    <w:rsid w:val="00586CE1"/>
    <w:rsid w:val="00586FD0"/>
    <w:rsid w:val="00587609"/>
    <w:rsid w:val="005A2498"/>
    <w:rsid w:val="005A331E"/>
    <w:rsid w:val="005C1825"/>
    <w:rsid w:val="005D52A0"/>
    <w:rsid w:val="005E7E44"/>
    <w:rsid w:val="005F1203"/>
    <w:rsid w:val="005F671E"/>
    <w:rsid w:val="005F6B0E"/>
    <w:rsid w:val="005F77B7"/>
    <w:rsid w:val="00601942"/>
    <w:rsid w:val="006114A1"/>
    <w:rsid w:val="006128E0"/>
    <w:rsid w:val="00634253"/>
    <w:rsid w:val="006420D2"/>
    <w:rsid w:val="00644E18"/>
    <w:rsid w:val="00646F1B"/>
    <w:rsid w:val="00647623"/>
    <w:rsid w:val="0065704E"/>
    <w:rsid w:val="006647F4"/>
    <w:rsid w:val="00675630"/>
    <w:rsid w:val="006916C8"/>
    <w:rsid w:val="00692DE5"/>
    <w:rsid w:val="006A2F26"/>
    <w:rsid w:val="006A4978"/>
    <w:rsid w:val="006A5DAE"/>
    <w:rsid w:val="006B043E"/>
    <w:rsid w:val="006B59C5"/>
    <w:rsid w:val="006C610A"/>
    <w:rsid w:val="006D1B09"/>
    <w:rsid w:val="006D5F25"/>
    <w:rsid w:val="006E440F"/>
    <w:rsid w:val="006E47EF"/>
    <w:rsid w:val="006E5CE2"/>
    <w:rsid w:val="006F2D8F"/>
    <w:rsid w:val="006F3DE6"/>
    <w:rsid w:val="006F46EF"/>
    <w:rsid w:val="00706264"/>
    <w:rsid w:val="007125BE"/>
    <w:rsid w:val="00730C7B"/>
    <w:rsid w:val="007321C2"/>
    <w:rsid w:val="00733462"/>
    <w:rsid w:val="007422E3"/>
    <w:rsid w:val="00745D1C"/>
    <w:rsid w:val="00746074"/>
    <w:rsid w:val="0075162C"/>
    <w:rsid w:val="007553D0"/>
    <w:rsid w:val="00755CCE"/>
    <w:rsid w:val="007610F9"/>
    <w:rsid w:val="00762ED5"/>
    <w:rsid w:val="0077726C"/>
    <w:rsid w:val="007842B0"/>
    <w:rsid w:val="00787769"/>
    <w:rsid w:val="007911C0"/>
    <w:rsid w:val="007B0BA8"/>
    <w:rsid w:val="007B2502"/>
    <w:rsid w:val="007B664E"/>
    <w:rsid w:val="007B6CF0"/>
    <w:rsid w:val="007B7054"/>
    <w:rsid w:val="007C04DD"/>
    <w:rsid w:val="007C30A5"/>
    <w:rsid w:val="007C354D"/>
    <w:rsid w:val="007D13ED"/>
    <w:rsid w:val="007D2204"/>
    <w:rsid w:val="007E340B"/>
    <w:rsid w:val="007E4690"/>
    <w:rsid w:val="007E54E8"/>
    <w:rsid w:val="007F339F"/>
    <w:rsid w:val="00821A2E"/>
    <w:rsid w:val="00826371"/>
    <w:rsid w:val="00843413"/>
    <w:rsid w:val="0085453D"/>
    <w:rsid w:val="008607FB"/>
    <w:rsid w:val="00875C6B"/>
    <w:rsid w:val="008816EA"/>
    <w:rsid w:val="00892364"/>
    <w:rsid w:val="008B15A8"/>
    <w:rsid w:val="008B5FC5"/>
    <w:rsid w:val="008B7141"/>
    <w:rsid w:val="008C514B"/>
    <w:rsid w:val="008C6213"/>
    <w:rsid w:val="008E24EB"/>
    <w:rsid w:val="008E6F70"/>
    <w:rsid w:val="009137D5"/>
    <w:rsid w:val="009200DD"/>
    <w:rsid w:val="00920A89"/>
    <w:rsid w:val="009241F7"/>
    <w:rsid w:val="00924C03"/>
    <w:rsid w:val="00925149"/>
    <w:rsid w:val="00933FE9"/>
    <w:rsid w:val="0093787E"/>
    <w:rsid w:val="0094651C"/>
    <w:rsid w:val="009470F8"/>
    <w:rsid w:val="00947F9C"/>
    <w:rsid w:val="00950D8E"/>
    <w:rsid w:val="009544C7"/>
    <w:rsid w:val="0095612D"/>
    <w:rsid w:val="00957C82"/>
    <w:rsid w:val="00964400"/>
    <w:rsid w:val="00965A2C"/>
    <w:rsid w:val="00975CD7"/>
    <w:rsid w:val="00983687"/>
    <w:rsid w:val="00987A1E"/>
    <w:rsid w:val="00997C22"/>
    <w:rsid w:val="009A333D"/>
    <w:rsid w:val="009A4370"/>
    <w:rsid w:val="009C31A3"/>
    <w:rsid w:val="009C4B57"/>
    <w:rsid w:val="009C66BC"/>
    <w:rsid w:val="009D3E6E"/>
    <w:rsid w:val="009D793B"/>
    <w:rsid w:val="009E5396"/>
    <w:rsid w:val="009E5F54"/>
    <w:rsid w:val="009E75F5"/>
    <w:rsid w:val="009F122D"/>
    <w:rsid w:val="009F1936"/>
    <w:rsid w:val="009F79B0"/>
    <w:rsid w:val="00A00613"/>
    <w:rsid w:val="00A025A9"/>
    <w:rsid w:val="00A0432A"/>
    <w:rsid w:val="00A07415"/>
    <w:rsid w:val="00A2112E"/>
    <w:rsid w:val="00A25658"/>
    <w:rsid w:val="00A30CE6"/>
    <w:rsid w:val="00A31C93"/>
    <w:rsid w:val="00A34253"/>
    <w:rsid w:val="00A35285"/>
    <w:rsid w:val="00A35C44"/>
    <w:rsid w:val="00A431D6"/>
    <w:rsid w:val="00A453D7"/>
    <w:rsid w:val="00A472F6"/>
    <w:rsid w:val="00A5025B"/>
    <w:rsid w:val="00A60D84"/>
    <w:rsid w:val="00A75683"/>
    <w:rsid w:val="00A8213F"/>
    <w:rsid w:val="00A85BAC"/>
    <w:rsid w:val="00A92AF2"/>
    <w:rsid w:val="00A9432A"/>
    <w:rsid w:val="00AA348D"/>
    <w:rsid w:val="00AA5951"/>
    <w:rsid w:val="00AB0937"/>
    <w:rsid w:val="00AC27FD"/>
    <w:rsid w:val="00AC602B"/>
    <w:rsid w:val="00AD0E52"/>
    <w:rsid w:val="00AD6F85"/>
    <w:rsid w:val="00AD78DB"/>
    <w:rsid w:val="00AE38CA"/>
    <w:rsid w:val="00AF1F77"/>
    <w:rsid w:val="00AF568E"/>
    <w:rsid w:val="00B0097D"/>
    <w:rsid w:val="00B04710"/>
    <w:rsid w:val="00B06BCC"/>
    <w:rsid w:val="00B149DE"/>
    <w:rsid w:val="00B25F9B"/>
    <w:rsid w:val="00B324C4"/>
    <w:rsid w:val="00B412AD"/>
    <w:rsid w:val="00B44346"/>
    <w:rsid w:val="00B526C4"/>
    <w:rsid w:val="00B56ACC"/>
    <w:rsid w:val="00B6279A"/>
    <w:rsid w:val="00B62D92"/>
    <w:rsid w:val="00B754A2"/>
    <w:rsid w:val="00B762E9"/>
    <w:rsid w:val="00B8548A"/>
    <w:rsid w:val="00B86969"/>
    <w:rsid w:val="00BA25FD"/>
    <w:rsid w:val="00BA32DF"/>
    <w:rsid w:val="00BA6611"/>
    <w:rsid w:val="00BB5228"/>
    <w:rsid w:val="00BD284A"/>
    <w:rsid w:val="00BD4079"/>
    <w:rsid w:val="00BD6D17"/>
    <w:rsid w:val="00BD79F2"/>
    <w:rsid w:val="00BE27B6"/>
    <w:rsid w:val="00BF6919"/>
    <w:rsid w:val="00C00417"/>
    <w:rsid w:val="00C04DBE"/>
    <w:rsid w:val="00C2201A"/>
    <w:rsid w:val="00C277C9"/>
    <w:rsid w:val="00C44140"/>
    <w:rsid w:val="00C51970"/>
    <w:rsid w:val="00C523FC"/>
    <w:rsid w:val="00C538E0"/>
    <w:rsid w:val="00C54973"/>
    <w:rsid w:val="00C56514"/>
    <w:rsid w:val="00C57902"/>
    <w:rsid w:val="00C61CF0"/>
    <w:rsid w:val="00C91B83"/>
    <w:rsid w:val="00CB0FB8"/>
    <w:rsid w:val="00CC27E2"/>
    <w:rsid w:val="00CC7276"/>
    <w:rsid w:val="00CD0825"/>
    <w:rsid w:val="00CD3BF8"/>
    <w:rsid w:val="00CD59E4"/>
    <w:rsid w:val="00CF417F"/>
    <w:rsid w:val="00D0309E"/>
    <w:rsid w:val="00D0340B"/>
    <w:rsid w:val="00D11C65"/>
    <w:rsid w:val="00D12264"/>
    <w:rsid w:val="00D21F65"/>
    <w:rsid w:val="00D2729C"/>
    <w:rsid w:val="00D34422"/>
    <w:rsid w:val="00D468F5"/>
    <w:rsid w:val="00D469A3"/>
    <w:rsid w:val="00D53EB5"/>
    <w:rsid w:val="00D552A6"/>
    <w:rsid w:val="00D64B76"/>
    <w:rsid w:val="00D76194"/>
    <w:rsid w:val="00D76946"/>
    <w:rsid w:val="00D810D1"/>
    <w:rsid w:val="00D84492"/>
    <w:rsid w:val="00D930B4"/>
    <w:rsid w:val="00D97F26"/>
    <w:rsid w:val="00DA0C81"/>
    <w:rsid w:val="00DA2D32"/>
    <w:rsid w:val="00DD2C2A"/>
    <w:rsid w:val="00DD2DB0"/>
    <w:rsid w:val="00DD306F"/>
    <w:rsid w:val="00DE06D7"/>
    <w:rsid w:val="00DE7A94"/>
    <w:rsid w:val="00DE7CA6"/>
    <w:rsid w:val="00DF4B9B"/>
    <w:rsid w:val="00E002FE"/>
    <w:rsid w:val="00E11557"/>
    <w:rsid w:val="00E14EA7"/>
    <w:rsid w:val="00E15489"/>
    <w:rsid w:val="00E27220"/>
    <w:rsid w:val="00E4291F"/>
    <w:rsid w:val="00E44A38"/>
    <w:rsid w:val="00E45891"/>
    <w:rsid w:val="00E643F6"/>
    <w:rsid w:val="00E83C80"/>
    <w:rsid w:val="00E9069B"/>
    <w:rsid w:val="00EA2B08"/>
    <w:rsid w:val="00EB4910"/>
    <w:rsid w:val="00EB6689"/>
    <w:rsid w:val="00EB70DE"/>
    <w:rsid w:val="00EE20F3"/>
    <w:rsid w:val="00EE30EE"/>
    <w:rsid w:val="00EF2809"/>
    <w:rsid w:val="00F01214"/>
    <w:rsid w:val="00F03B7D"/>
    <w:rsid w:val="00F11869"/>
    <w:rsid w:val="00F15EA1"/>
    <w:rsid w:val="00F17FED"/>
    <w:rsid w:val="00F3007E"/>
    <w:rsid w:val="00F36875"/>
    <w:rsid w:val="00F36AA0"/>
    <w:rsid w:val="00F66E44"/>
    <w:rsid w:val="00F6704C"/>
    <w:rsid w:val="00F746F7"/>
    <w:rsid w:val="00F96AFB"/>
    <w:rsid w:val="00F970BF"/>
    <w:rsid w:val="00FA3930"/>
    <w:rsid w:val="00FC02AA"/>
    <w:rsid w:val="00FC081F"/>
    <w:rsid w:val="00FC6B1B"/>
    <w:rsid w:val="00FC7031"/>
    <w:rsid w:val="00FD7682"/>
    <w:rsid w:val="00FE37C4"/>
    <w:rsid w:val="00FF1072"/>
    <w:rsid w:val="00FF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EC8C"/>
  <w15:docId w15:val="{3DB85511-CEEB-4630-98B1-7C8C1974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65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DAE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5453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21F65"/>
  </w:style>
  <w:style w:type="paragraph" w:styleId="BalloonText">
    <w:name w:val="Balloon Text"/>
    <w:basedOn w:val="Normal"/>
    <w:link w:val="BalloonTextChar"/>
    <w:uiPriority w:val="99"/>
    <w:semiHidden/>
    <w:unhideWhenUsed/>
    <w:rsid w:val="00EE3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EE"/>
    <w:rPr>
      <w:rFonts w:ascii="Tahoma" w:eastAsia="Times New Roman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0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4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417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417"/>
    <w:rPr>
      <w:rFonts w:ascii="Times New Roman" w:eastAsia="Times New Roman" w:hAnsi="Times New Roman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6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korott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orotta\Local%20Settings\Application%20Data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E175F42-5C8D-4433-ACE5-A84D211A15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BFED50-0D64-4459-998B-FC20F61B47D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450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A.K.</dc:creator>
  <cp:lastModifiedBy>Admin</cp:lastModifiedBy>
  <cp:revision>10</cp:revision>
  <dcterms:created xsi:type="dcterms:W3CDTF">2020-09-03T18:00:00Z</dcterms:created>
  <dcterms:modified xsi:type="dcterms:W3CDTF">2020-09-04T01:19:00Z</dcterms:modified>
</cp:coreProperties>
</file>